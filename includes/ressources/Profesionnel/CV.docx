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411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ableau Objectif"/>
      </w:tblPr>
      <w:tblGrid>
        <w:gridCol w:w="5093"/>
        <w:gridCol w:w="3896"/>
      </w:tblGrid>
      <w:tr w:rsidR="007A0F44" w:rsidRPr="00B43390" w:rsidTr="00A40FFC">
        <w:trPr>
          <w:trHeight w:hRule="exact" w:val="1607"/>
        </w:trPr>
        <w:tc>
          <w:tcPr>
            <w:tcW w:w="5093" w:type="dxa"/>
            <w:tcMar>
              <w:right w:w="144" w:type="dxa"/>
            </w:tcMar>
            <w:vAlign w:val="bottom"/>
          </w:tcPr>
          <w:p w:rsidR="007A0F44" w:rsidRPr="00565B06" w:rsidRDefault="00B5261E" w:rsidP="00895CD4">
            <w:pPr>
              <w:pStyle w:val="Titre"/>
              <w:jc w:val="both"/>
            </w:pPr>
            <w:r>
              <w:t>T</w:t>
            </w:r>
            <w:r w:rsidR="005D1C61">
              <w:t>hibaut</w:t>
            </w:r>
          </w:p>
          <w:p w:rsidR="007A0F44" w:rsidRPr="00565B06" w:rsidRDefault="00B5261E" w:rsidP="00895CD4">
            <w:pPr>
              <w:pStyle w:val="Sous-titre"/>
              <w:jc w:val="both"/>
            </w:pPr>
            <w:r>
              <w:t>MESLIN</w:t>
            </w:r>
          </w:p>
        </w:tc>
        <w:tc>
          <w:tcPr>
            <w:tcW w:w="3896" w:type="dxa"/>
            <w:tcMar>
              <w:left w:w="144" w:type="dxa"/>
            </w:tcMar>
            <w:vAlign w:val="bottom"/>
          </w:tcPr>
          <w:p w:rsidR="007A0F44" w:rsidRPr="00B5261E" w:rsidRDefault="006306DD" w:rsidP="009C4316">
            <w:pPr>
              <w:pStyle w:val="Coordonnes"/>
            </w:pPr>
            <w:sdt>
              <w:sdtPr>
                <w:alias w:val="Entrez l’adresse :"/>
                <w:tag w:val="Entrez l’adresse :"/>
                <w:id w:val="-989020281"/>
                <w:placeholder>
                  <w:docPart w:val="5BFBCABAC0E14F7588586A33259B4F4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5261E" w:rsidRPr="00B5261E">
                  <w:t xml:space="preserve">10 </w:t>
                </w:r>
                <w:proofErr w:type="gramStart"/>
                <w:r w:rsidR="00B5261E" w:rsidRPr="00B5261E">
                  <w:t>rue</w:t>
                </w:r>
                <w:proofErr w:type="gramEnd"/>
                <w:r w:rsidR="00B5261E" w:rsidRPr="00B5261E">
                  <w:t xml:space="preserve"> du gué, 27120 MENILLES</w:t>
                </w:r>
              </w:sdtContent>
            </w:sdt>
            <w:r w:rsidR="007A0F44" w:rsidRPr="00B5261E">
              <w:rPr>
                <w:lang w:bidi="fr-FR"/>
              </w:rPr>
              <w:t xml:space="preserve">  </w:t>
            </w:r>
            <w:r w:rsidR="007A0F44" w:rsidRPr="009D0878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2FB1B3A" wp14:editId="6650468A">
                      <wp:extent cx="118872" cy="118872"/>
                      <wp:effectExtent l="0" t="0" r="0" b="0"/>
                      <wp:docPr id="54" name="Icône Adresse" descr="Icône Adress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835EB2" id="Icône Adresse" o:spid="_x0000_s1026" alt="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JYHdVNpDgAAe0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5261E" w:rsidRDefault="006306DD" w:rsidP="009C4316">
            <w:pPr>
              <w:pStyle w:val="Coordonnes"/>
            </w:pPr>
            <w:sdt>
              <w:sdtPr>
                <w:alias w:val="Entrez le numéro de téléphone :"/>
                <w:tag w:val="Entrez le numéro de téléphone :"/>
                <w:id w:val="381135673"/>
                <w:placeholder>
                  <w:docPart w:val="49B76C4F2502435DA2AB69D8E4F291C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5261E">
                  <w:t>0652100118</w:t>
                </w:r>
              </w:sdtContent>
            </w:sdt>
            <w:r w:rsidR="007A0F44" w:rsidRPr="00B5261E">
              <w:rPr>
                <w:lang w:bidi="fr-FR"/>
              </w:rPr>
              <w:t xml:space="preserve">  </w:t>
            </w:r>
            <w:r w:rsidR="007A0F44" w:rsidRPr="009D0878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0AF02C0" wp14:editId="45093D0B">
                      <wp:extent cx="109728" cy="109728"/>
                      <wp:effectExtent l="0" t="0" r="5080" b="5080"/>
                      <wp:docPr id="55" name="Icône Téléphone" descr="Icône de téléph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49E273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B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CxG2/B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5261E" w:rsidRDefault="006306DD" w:rsidP="009C4316">
            <w:pPr>
              <w:pStyle w:val="Coordonnes"/>
            </w:pPr>
            <w:sdt>
              <w:sdtPr>
                <w:alias w:val="Entrez l’adresse de courrier :"/>
                <w:tag w:val="Entrez l’adresse de courrier :"/>
                <w:id w:val="479813182"/>
                <w:placeholder>
                  <w:docPart w:val="E55EBCE19BD84DBC87537FBB4D8F079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5261E">
                  <w:t>thibaut.meslin@hotmail.com</w:t>
                </w:r>
              </w:sdtContent>
            </w:sdt>
            <w:r w:rsidR="007A0F44" w:rsidRPr="00B5261E">
              <w:rPr>
                <w:lang w:bidi="fr-FR"/>
              </w:rPr>
              <w:t xml:space="preserve">  </w:t>
            </w:r>
            <w:r w:rsidR="007A0F44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E7798CE" wp14:editId="1D2DC718">
                      <wp:extent cx="137160" cy="91440"/>
                      <wp:effectExtent l="0" t="0" r="0" b="3810"/>
                      <wp:docPr id="56" name="Forme libre 5" descr="Icône d’e-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2F2DFF" id="Forme libre 5" o:spid="_x0000_s1026" alt="Icône d’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743999" w:rsidRDefault="009C4316" w:rsidP="009C4316">
            <w:pPr>
              <w:pStyle w:val="Coordonnes"/>
            </w:pPr>
            <w:r w:rsidRPr="00743999">
              <w:t>thibaut.meslin.bts.free.fr</w:t>
            </w:r>
            <w:r w:rsidR="007A0F44" w:rsidRPr="00743999">
              <w:rPr>
                <w:lang w:bidi="fr-FR"/>
              </w:rPr>
              <w:t xml:space="preserve"> </w:t>
            </w:r>
            <w:r w:rsidR="007A0F44" w:rsidRPr="009D0878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03B964D" wp14:editId="0901AC64">
                      <wp:extent cx="118872" cy="118872"/>
                      <wp:effectExtent l="0" t="0" r="0" b="0"/>
                      <wp:docPr id="58" name="Icône de site web" descr="Icône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FC4AB4" id="Icône de site web" o:spid="_x0000_s1026" alt="Icône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eausimple2"/>
        <w:tblW w:w="5551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e premier tableau est le tableau de disposition pour le nom et les coordonnées. Le deuxième tableau est le tableau Objectif"/>
      </w:tblPr>
      <w:tblGrid>
        <w:gridCol w:w="725"/>
        <w:gridCol w:w="8496"/>
      </w:tblGrid>
      <w:tr w:rsidR="000E24AC" w:rsidRPr="00565B06" w:rsidTr="00B43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tcW w:w="725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895CD4">
            <w:pPr>
              <w:pStyle w:val="Icnes"/>
              <w:jc w:val="both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0FC77D2D" wp14:editId="7319D46A">
                      <wp:extent cx="274320" cy="274320"/>
                      <wp:effectExtent l="0" t="0" r="0" b="0"/>
                      <wp:docPr id="13" name="Objectif dans une icône circulaire" descr="Icône Objec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ercle de l’icône Objectif" descr="Cercl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gne horizontale supérieure de l’icône Objectif" descr="Ligne horizontale supérieur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gne horizontale centrale de l’icône Objectif" descr="Ligne horizontale central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gne horizontale inférieure de l’icône Objectif" descr="Ligne horizontale inférieur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42E63" id="Objectif dans une icône circulaire" o:spid="_x0000_s1026" alt="Icône Objectif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rBhzt74OAAA3ZgAA&#10;DgAAAAAAAAAAAAAAAAAuAgAAZHJzL2Uyb0RvYy54bWxQSwECLQAUAAYACAAAACEAGGrsh9kAAAAD&#10;AQAADwAAAAAAAAAAAAAAAAAYEQAAZHJzL2Rvd25yZXYueG1sUEsFBgAAAAAEAAQA8wAAAB4SAAAA&#10;AA==&#10;">
                      <v:shape id="Cercle de l’icône Objectif" o:spid="_x0000_s1027" alt="Cercle de l’icône Objectif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gne horizontale supérieure de l’icône Objectif" o:spid="_x0000_s1028" alt="Ligne horizontale supérieure de l’icône Objectif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gne horizontale centrale de l’icône Objectif" o:spid="_x0000_s1029" alt="Ligne horizontale centrale de l’icône Objectif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gne horizontale inférieure de l’icône Objectif" o:spid="_x0000_s1030" alt="Ligne horizontale inférieure de l’icône Objectif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7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6306DD" w:rsidP="00895CD4">
            <w:pPr>
              <w:pStyle w:val="Titre1"/>
              <w:jc w:val="both"/>
              <w:outlineLvl w:val="0"/>
            </w:pPr>
            <w:sdt>
              <w:sdtPr>
                <w:alias w:val="Objectif :"/>
                <w:tag w:val="Objectif :"/>
                <w:id w:val="-376709012"/>
                <w:placeholder>
                  <w:docPart w:val="7C93A288189F44DD811AEF11D1EA9B8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fr-FR"/>
                  </w:rPr>
                  <w:t>Objectif</w:t>
                </w:r>
              </w:sdtContent>
            </w:sdt>
          </w:p>
        </w:tc>
      </w:tr>
    </w:tbl>
    <w:p w:rsidR="00014FE1" w:rsidRPr="00014FE1" w:rsidRDefault="00014FE1" w:rsidP="00895CD4">
      <w:pPr>
        <w:jc w:val="both"/>
        <w:rPr>
          <w:sz w:val="6"/>
          <w:szCs w:val="6"/>
        </w:rPr>
      </w:pPr>
    </w:p>
    <w:p w:rsidR="00A77B4D" w:rsidRPr="00565B06" w:rsidRDefault="00D15739" w:rsidP="00895CD4">
      <w:pPr>
        <w:jc w:val="both"/>
      </w:pPr>
      <w:r>
        <w:t xml:space="preserve">Je suis un étudiant de 18 ans actuellement en BTS Système Informatique aux Organisations au lycée Saint Adjutor à Vernon. </w:t>
      </w:r>
      <w:r w:rsidR="00384D67">
        <w:t xml:space="preserve">Dans un stage, je cherche à acquérir de l'expérience pour mon futur métier mais aussi de m'imprégner du mode de vie d'un travailleur dans la vie active.  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717"/>
        <w:gridCol w:w="8295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895CD4">
            <w:pPr>
              <w:pStyle w:val="Icnes"/>
              <w:jc w:val="both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Formation dans une icône circulaire" descr="Icône Form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ercle de l’icône Formation" descr="Cercle de l’icône Formati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e de l’icône Formation" descr="Symbole de l’icône Formati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9870B" id="Formation dans une icône circulaire" o:spid="_x0000_s1026" alt="Icône Formati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S0XB1/8YAABq&#10;jwAADgAAAAAAAAAAAAAAAAAuAgAAZHJzL2Uyb0RvYy54bWxQSwECLQAUAAYACAAAACEAGGrsh9kA&#10;AAADAQAADwAAAAAAAAAAAAAAAABZGwAAZHJzL2Rvd25yZXYueG1sUEsFBgAAAAAEAAQA8wAAAF8c&#10;AAAAAA==&#10;">
                      <v:shape id="Cercle de l’icône Formation" o:spid="_x0000_s1027" alt="Cercle de l’icône Formation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Formation" o:spid="_x0000_s1028" alt="Symbole de l’icône Formation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6306DD" w:rsidP="00895CD4">
            <w:pPr>
              <w:pStyle w:val="Titre1"/>
              <w:jc w:val="both"/>
              <w:outlineLvl w:val="0"/>
            </w:pPr>
            <w:sdt>
              <w:sdtPr>
                <w:alias w:val="Formation :"/>
                <w:tag w:val="Formation :"/>
                <w:id w:val="1586649636"/>
                <w:placeholder>
                  <w:docPart w:val="4EAADACDBB66453A942D030BDB73841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fr-FR"/>
                  </w:rPr>
                  <w:t>Formation</w:t>
                </w:r>
              </w:sdtContent>
            </w:sdt>
          </w:p>
        </w:tc>
      </w:tr>
    </w:tbl>
    <w:p w:rsidR="007C0E0E" w:rsidRPr="00565B06" w:rsidRDefault="005D1C61" w:rsidP="00895CD4">
      <w:pPr>
        <w:pStyle w:val="Titre2"/>
        <w:jc w:val="both"/>
      </w:pPr>
      <w:r>
        <w:t xml:space="preserve">Brevet des collèges (Mention Bien) </w:t>
      </w:r>
      <w:r w:rsidR="007C0E0E" w:rsidRPr="00565B06">
        <w:rPr>
          <w:lang w:bidi="fr-FR"/>
        </w:rPr>
        <w:t xml:space="preserve"> | </w:t>
      </w:r>
      <w:r w:rsidR="00F26007">
        <w:rPr>
          <w:lang w:bidi="fr-FR"/>
        </w:rPr>
        <w:t>Immaculée conception, Evreux</w:t>
      </w:r>
    </w:p>
    <w:p w:rsidR="007C0E0E" w:rsidRPr="00565B06" w:rsidRDefault="00F26007" w:rsidP="00895CD4">
      <w:pPr>
        <w:pStyle w:val="Titre3"/>
        <w:jc w:val="both"/>
      </w:pPr>
      <w:r>
        <w:t>2012</w:t>
      </w:r>
      <w:r w:rsidR="007C0E0E" w:rsidRPr="00565B06">
        <w:rPr>
          <w:lang w:bidi="fr-FR"/>
        </w:rPr>
        <w:t xml:space="preserve"> – </w:t>
      </w:r>
      <w:r>
        <w:t>2016</w:t>
      </w:r>
    </w:p>
    <w:p w:rsidR="000E24AC" w:rsidRPr="00565B06" w:rsidRDefault="00AF06EE" w:rsidP="00895CD4">
      <w:pPr>
        <w:jc w:val="both"/>
      </w:pPr>
      <w:r>
        <w:t>Brevet des collèges général.</w:t>
      </w:r>
    </w:p>
    <w:p w:rsidR="007C0E0E" w:rsidRPr="00565B06" w:rsidRDefault="00F26007" w:rsidP="00895CD4">
      <w:pPr>
        <w:pStyle w:val="Titre2"/>
        <w:jc w:val="both"/>
      </w:pPr>
      <w:r>
        <w:t>Baccalauréat (Mention Assez Bien)</w:t>
      </w:r>
      <w:r w:rsidR="007C0E0E" w:rsidRPr="00565B06">
        <w:rPr>
          <w:lang w:bidi="fr-FR"/>
        </w:rPr>
        <w:t xml:space="preserve"> | </w:t>
      </w:r>
      <w:r w:rsidRPr="00F26007">
        <w:rPr>
          <w:rStyle w:val="Accentuation"/>
          <w:color w:val="77448B" w:themeColor="accent1"/>
        </w:rPr>
        <w:t>Georges Dumézil, Vernon</w:t>
      </w:r>
    </w:p>
    <w:p w:rsidR="007C0E0E" w:rsidRPr="00565B06" w:rsidRDefault="00F26007" w:rsidP="00895CD4">
      <w:pPr>
        <w:pStyle w:val="Titre3"/>
        <w:jc w:val="both"/>
      </w:pPr>
      <w:r>
        <w:t>2016</w:t>
      </w:r>
      <w:r w:rsidR="007C0E0E" w:rsidRPr="00565B06">
        <w:rPr>
          <w:lang w:bidi="fr-FR"/>
        </w:rPr>
        <w:t xml:space="preserve"> – </w:t>
      </w:r>
      <w:r>
        <w:t>2019</w:t>
      </w:r>
    </w:p>
    <w:p w:rsidR="007C0E0E" w:rsidRPr="00565B06" w:rsidRDefault="00F26007" w:rsidP="00895CD4">
      <w:pPr>
        <w:jc w:val="both"/>
      </w:pPr>
      <w:r>
        <w:t>Baccalauréat Scientifique option Sciences de l’Ingénieur spécialité Informatique et Sciences du Numérique</w:t>
      </w:r>
      <w:r w:rsidR="008F3F59">
        <w:t xml:space="preserve"> (option Latin)</w:t>
      </w:r>
      <w:r>
        <w:t>.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895CD4">
            <w:pPr>
              <w:pStyle w:val="Icnes"/>
              <w:jc w:val="both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érience dans une icône circulaire" descr="Icône Expérienc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ercle de l’icône Expérience" descr="Cercle de l’icône Expérienc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e de l’icône Expérience" descr="Symbole de l’icône Expérienc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33CBC6" id="Expérience dans une icône circulaire" o:spid="_x0000_s1026" alt="Icône Expérienc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F3rDlPREQAAQmQAAA4AAAAAAAAAAAAA&#10;AAAALgIAAGRycy9lMm9Eb2MueG1sUEsBAi0AFAAGAAgAAAAhABhq7IfZAAAAAwEAAA8AAAAAAAAA&#10;AAAAAAAAKxQAAGRycy9kb3ducmV2LnhtbFBLBQYAAAAABAAEAPMAAAAxFQAAAAA=&#10;">
                      <v:shape id="Cercle de l’icône Expérience" o:spid="_x0000_s1027" alt="Cercle de l’icône Expérienc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Expérience" o:spid="_x0000_s1028" alt="Symbole de l’icône Expérience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6306DD" w:rsidP="00895CD4">
            <w:pPr>
              <w:pStyle w:val="Titre1"/>
              <w:jc w:val="both"/>
              <w:outlineLvl w:val="0"/>
            </w:pPr>
            <w:sdt>
              <w:sdtPr>
                <w:alias w:val="Formation :"/>
                <w:tag w:val="Formation :"/>
                <w:id w:val="-2131392780"/>
                <w:placeholder>
                  <w:docPart w:val="035830980C41407A86B2A67C0A3935B6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fr-FR"/>
                  </w:rPr>
                  <w:t>Expérience</w:t>
                </w:r>
              </w:sdtContent>
            </w:sdt>
          </w:p>
        </w:tc>
      </w:tr>
    </w:tbl>
    <w:p w:rsidR="005E088C" w:rsidRPr="00565B06" w:rsidRDefault="00F26007" w:rsidP="00895CD4">
      <w:pPr>
        <w:pStyle w:val="Titre2"/>
        <w:jc w:val="both"/>
      </w:pPr>
      <w:r>
        <w:t>Stage d’observation de 3</w:t>
      </w:r>
      <w:r w:rsidRPr="00F26007">
        <w:rPr>
          <w:vertAlign w:val="superscript"/>
        </w:rPr>
        <w:t>ème</w:t>
      </w:r>
      <w:r>
        <w:rPr>
          <w:lang w:bidi="fr-FR"/>
        </w:rPr>
        <w:t xml:space="preserve"> | Agence Régionale de Santé (ARS), Evreux</w:t>
      </w:r>
    </w:p>
    <w:p w:rsidR="005E088C" w:rsidRPr="00565B06" w:rsidRDefault="00F26007" w:rsidP="00895CD4">
      <w:pPr>
        <w:pStyle w:val="Titre3"/>
        <w:jc w:val="both"/>
      </w:pPr>
      <w:r>
        <w:t>Janvier 2016</w:t>
      </w:r>
      <w:r w:rsidR="005E088C" w:rsidRPr="00565B06">
        <w:rPr>
          <w:lang w:bidi="fr-FR"/>
        </w:rPr>
        <w:t xml:space="preserve"> – </w:t>
      </w:r>
      <w:r w:rsidR="008F3F59">
        <w:t>Janvier 2016</w:t>
      </w:r>
    </w:p>
    <w:p w:rsidR="00522EB6" w:rsidRDefault="008F3F59" w:rsidP="00895CD4">
      <w:pPr>
        <w:jc w:val="both"/>
      </w:pPr>
      <w:r>
        <w:t>Affecté au pôle veille santé-environnementale (VSE) sur des missions de contrôle qualité des eaux potables, contrôle des eaux de piscines et logement indigne.</w:t>
      </w:r>
    </w:p>
    <w:p w:rsidR="00CA70C0" w:rsidRPr="00E60071" w:rsidRDefault="00CA70C0" w:rsidP="00895CD4">
      <w:pPr>
        <w:jc w:val="both"/>
        <w:rPr>
          <w:sz w:val="6"/>
          <w:szCs w:val="6"/>
        </w:rPr>
      </w:pPr>
    </w:p>
    <w:p w:rsidR="00522EB6" w:rsidRDefault="00522EB6" w:rsidP="00522EB6">
      <w:pPr>
        <w:pStyle w:val="Titre2"/>
        <w:jc w:val="both"/>
        <w:rPr>
          <w:lang w:bidi="fr-FR"/>
        </w:rPr>
      </w:pPr>
      <w:r>
        <w:t>Agent d'accueil et gestion de personnel</w:t>
      </w:r>
      <w:r>
        <w:rPr>
          <w:lang w:bidi="fr-FR"/>
        </w:rPr>
        <w:t xml:space="preserve"> | Direction Départementale des finances publique (DDFIP), Evreux</w:t>
      </w:r>
    </w:p>
    <w:p w:rsidR="00CA70C0" w:rsidRDefault="00522EB6" w:rsidP="00522EB6">
      <w:pPr>
        <w:pStyle w:val="Titre3"/>
        <w:jc w:val="both"/>
      </w:pPr>
      <w:r>
        <w:t>Decembre 2019 – decembre 2019</w:t>
      </w:r>
    </w:p>
    <w:p w:rsidR="00522EB6" w:rsidRPr="00565B06" w:rsidRDefault="00CA70C0" w:rsidP="00895CD4">
      <w:pPr>
        <w:jc w:val="both"/>
      </w:pPr>
      <w:r>
        <w:t>Affecté à l'accueil de la cité administrative sur des missions d'accueil et d'orientation d'autrui, de gestion du personnel et des accès au</w:t>
      </w:r>
      <w:r w:rsidR="00AB2173">
        <w:t>x</w:t>
      </w:r>
      <w:r>
        <w:t xml:space="preserve"> bâtiment</w:t>
      </w:r>
      <w:r w:rsidR="00AB2173">
        <w:t>s</w:t>
      </w:r>
      <w:r>
        <w:t xml:space="preserve">. 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717"/>
        <w:gridCol w:w="829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895CD4">
            <w:pPr>
              <w:pStyle w:val="Icnes"/>
              <w:jc w:val="both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Compétences dans une icône circulaire" descr="Icône Compétenc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ercle de l’icône Compétences" descr="Cercle de l’icône Compétenc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e de l’icône Compétences (1ère partie)" descr="Symbole de l’icône Compétences (1èr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e de l’icône Compétences (2ème partie)" descr="Symbole de l’icône Compétences (2ème partie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e de l’icône Compétences (3ème partie)" descr="Symbole de l’icône Compétences (3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e de l’icône Compétences (4ème partie)" descr="Symbole de l’icône Compétences (4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296B3B" id="Compétences dans une icône circulaire" o:spid="_x0000_s1026" alt="Icône Compétenc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MhfYMKUIQAAsc4AAA4AAAAAAAAAAAAAAAAALgIAAGRycy9l&#10;Mm9Eb2MueG1sUEsBAi0AFAAGAAgAAAAhABhq7IfZAAAAAwEAAA8AAAAAAAAAAAAAAAAA7iMAAGRy&#10;cy9kb3ducmV2LnhtbFBLBQYAAAAABAAEAPMAAAD0JAAAAAA=&#10;">
                      <v:shape id="Cercle de l’icône Compétences" o:spid="_x0000_s1027" alt="Cercle de l’icône Compétences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Compétences (1ère partie)" o:spid="_x0000_s1028" alt="Symbole de l’icône Compétences (1ère partie)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e de l’icône Compétences (2ème partie)" o:spid="_x0000_s1029" alt="Symbole de l’icône Compétences (2ème partie)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e de l’icône Compétences (3ème partie)" o:spid="_x0000_s1030" alt="Symbole de l’icône Compétences (3ème partie)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e de l’icône Compétences (4ème partie)" o:spid="_x0000_s1031" alt="Symbole de l’icône Compétences (4ème partie)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6306DD" w:rsidP="00895CD4">
            <w:pPr>
              <w:pStyle w:val="Titre1"/>
              <w:jc w:val="both"/>
              <w:outlineLvl w:val="0"/>
            </w:pPr>
            <w:sdt>
              <w:sdtPr>
                <w:alias w:val="Compétences :"/>
                <w:tag w:val="Compétences :"/>
                <w:id w:val="-925109897"/>
                <w:placeholder>
                  <w:docPart w:val="A2D0D9ECD16B48F59B5B833FAC3F2DE7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fr-FR"/>
                  </w:rPr>
                  <w:t>Compétences</w:t>
                </w:r>
              </w:sdtContent>
            </w:sdt>
          </w:p>
        </w:tc>
      </w:tr>
    </w:tbl>
    <w:tbl>
      <w:tblPr>
        <w:tblStyle w:val="Grilledetableauclair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4144"/>
        <w:gridCol w:w="4162"/>
      </w:tblGrid>
      <w:tr w:rsidR="00143224" w:rsidRPr="00565B06" w:rsidTr="00565B06">
        <w:tc>
          <w:tcPr>
            <w:tcW w:w="4320" w:type="dxa"/>
          </w:tcPr>
          <w:p w:rsidR="008F3F59" w:rsidRPr="00565B06" w:rsidRDefault="008F3F59" w:rsidP="00895CD4">
            <w:pPr>
              <w:pStyle w:val="Listepuces"/>
              <w:spacing w:after="80"/>
              <w:jc w:val="both"/>
            </w:pPr>
            <w:r>
              <w:t>Développement informatique (</w:t>
            </w:r>
            <w:r w:rsidR="007A219D">
              <w:t>Python, C#, HTML/CSS, SQL</w:t>
            </w:r>
            <w:r w:rsidR="00FD09D9">
              <w:t>,</w:t>
            </w:r>
            <w:r w:rsidR="00AA4029">
              <w:t xml:space="preserve"> VBA</w:t>
            </w:r>
            <w:r w:rsidR="00FD09D9">
              <w:t>, Office</w:t>
            </w:r>
            <w:r w:rsidR="00AA4029">
              <w:t xml:space="preserve"> 365</w:t>
            </w:r>
            <w:bookmarkStart w:id="0" w:name="_GoBack"/>
            <w:bookmarkEnd w:id="0"/>
            <w:r w:rsidR="00FD09D9">
              <w:t>)</w:t>
            </w:r>
          </w:p>
          <w:p w:rsidR="00316CE4" w:rsidRPr="00565B06" w:rsidRDefault="008F3F59" w:rsidP="00895CD4">
            <w:pPr>
              <w:pStyle w:val="Listepuces"/>
              <w:spacing w:after="80"/>
              <w:jc w:val="both"/>
            </w:pPr>
            <w:r>
              <w:t>Cyber Sécurité</w:t>
            </w:r>
            <w:r w:rsidR="00743999">
              <w:t xml:space="preserve"> (Certification Cisco</w:t>
            </w:r>
            <w:r w:rsidR="00616A33">
              <w:t xml:space="preserve"> </w:t>
            </w:r>
            <w:r w:rsidR="00743999">
              <w:t xml:space="preserve">introduction to </w:t>
            </w:r>
            <w:proofErr w:type="spellStart"/>
            <w:r w:rsidR="00743999">
              <w:t>cybersecurity</w:t>
            </w:r>
            <w:proofErr w:type="spellEnd"/>
            <w:r w:rsidR="00743999">
              <w:t xml:space="preserve">) 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9206BF" w:rsidP="00895CD4">
            <w:pPr>
              <w:pStyle w:val="Listepuces"/>
              <w:spacing w:after="80"/>
              <w:jc w:val="both"/>
            </w:pPr>
            <w:r>
              <w:t>Anglais niveau B2</w:t>
            </w:r>
          </w:p>
          <w:p w:rsidR="00F904FC" w:rsidRDefault="008F3F59" w:rsidP="00895CD4">
            <w:pPr>
              <w:pStyle w:val="Listepuces"/>
              <w:spacing w:after="80"/>
              <w:jc w:val="both"/>
            </w:pPr>
            <w:r>
              <w:t xml:space="preserve">Espagnol </w:t>
            </w:r>
            <w:r w:rsidR="009206BF">
              <w:t>niveau B2</w:t>
            </w:r>
          </w:p>
          <w:p w:rsidR="000800EA" w:rsidRPr="00565B06" w:rsidRDefault="000800EA" w:rsidP="00895CD4">
            <w:pPr>
              <w:pStyle w:val="Listepuces"/>
              <w:spacing w:after="80"/>
              <w:jc w:val="both"/>
            </w:pPr>
            <w:r>
              <w:t xml:space="preserve">Gestion de projet </w:t>
            </w:r>
            <w:r w:rsidR="00E60071">
              <w:t xml:space="preserve">et d'équipe </w:t>
            </w:r>
            <w:r>
              <w:t>(</w:t>
            </w:r>
            <w:r w:rsidR="00E60071">
              <w:t>Diagramme de Gantt, Méthode agile, …)</w:t>
            </w:r>
          </w:p>
          <w:p w:rsidR="00F904FC" w:rsidRPr="00565B06" w:rsidRDefault="00F904FC" w:rsidP="00895CD4">
            <w:pPr>
              <w:pStyle w:val="Listepuces"/>
              <w:numPr>
                <w:ilvl w:val="0"/>
                <w:numId w:val="0"/>
              </w:numPr>
              <w:spacing w:after="80"/>
              <w:ind w:left="360"/>
              <w:jc w:val="both"/>
            </w:pPr>
          </w:p>
        </w:tc>
      </w:tr>
    </w:tbl>
    <w:tbl>
      <w:tblPr>
        <w:tblStyle w:val="Grilledutableau"/>
        <w:tblW w:w="5425" w:type="pct"/>
        <w:tblInd w:w="-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721"/>
        <w:gridCol w:w="8291"/>
      </w:tblGrid>
      <w:tr w:rsidR="00AC7C34" w:rsidRPr="00565B06" w:rsidTr="00616A33">
        <w:tc>
          <w:tcPr>
            <w:tcW w:w="721" w:type="dxa"/>
            <w:tcMar>
              <w:right w:w="216" w:type="dxa"/>
            </w:tcMar>
            <w:vAlign w:val="bottom"/>
          </w:tcPr>
          <w:p w:rsidR="00AC7C34" w:rsidRPr="00565B06" w:rsidRDefault="00075B13" w:rsidP="00895CD4">
            <w:pPr>
              <w:pStyle w:val="Icnes"/>
              <w:jc w:val="both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31974A11" wp14:editId="1401379C">
                      <wp:extent cx="274320" cy="274320"/>
                      <wp:effectExtent l="0" t="0" r="0" b="0"/>
                      <wp:docPr id="46" name="Activités dans une icône circulaire" descr="Icône Activité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ercle de l’icône Activités" descr="Cercle de l’icône Activité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ymbole de l’icône Activités (1ère partie)" descr="Symbole de l’icône Activités (1èr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ymbole de l’icône Activités (2ème partie)" descr="Symbole de l’icône Activités (2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ymbole de l’icône Activités (3ème partie)" descr="Symbole de l’icône Activités (3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D8287" id="Activités dans une icône circulaire" o:spid="_x0000_s1026" alt="Icône Activité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UfE4w+8QAABieQAADgAAAAAAAAAA&#10;AAAAAAAuAgAAZHJzL2Uyb0RvYy54bWxQSwECLQAUAAYACAAAACEAGGrsh9kAAAADAQAADwAAAAAA&#10;AAAAAAAAAABJEwAAZHJzL2Rvd25yZXYueG1sUEsFBgAAAAAEAAQA8wAAAE8UAAAAAA==&#10;">
                      <v:shape id="Cercle de l’icône Activités" o:spid="_x0000_s1027" alt="Cercle de l’icône Activités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Activités (1ère partie)" o:spid="_x0000_s1028" alt="Symbole de l’icône Activités (1ère partie)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e de l’icône Activités (2ème partie)" o:spid="_x0000_s1029" alt="Symbole de l’icône Activités (2ème partie)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e de l’icône Activités (3ème partie)" o:spid="_x0000_s1030" alt="Symbole de l’icône Activités (3ème partie)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AC7C34" w:rsidRPr="00565B06" w:rsidRDefault="00AB1592" w:rsidP="00895CD4">
            <w:pPr>
              <w:pStyle w:val="Titre1"/>
              <w:jc w:val="both"/>
              <w:outlineLvl w:val="0"/>
            </w:pPr>
            <w:r>
              <w:t>DIVERS</w:t>
            </w:r>
          </w:p>
        </w:tc>
      </w:tr>
    </w:tbl>
    <w:p w:rsidR="00AB1592" w:rsidRPr="00565B06" w:rsidRDefault="00E8080D" w:rsidP="00895CD4">
      <w:pPr>
        <w:jc w:val="both"/>
      </w:pPr>
      <w:r>
        <w:t xml:space="preserve">J'ai déjà effectué de nombreux voyages scolaires et/ou personnels où j'ai pratiqué l'anglais couramment pendant 5 semaines (Etats-Unis, Royaume-Uni, Italie, Grèce). Je pratique le sport à haut niveau avec le tennis classé, et en loisir de la musculation en salle et je pratique </w:t>
      </w:r>
      <w:proofErr w:type="gramStart"/>
      <w:r>
        <w:t>également</w:t>
      </w:r>
      <w:proofErr w:type="gramEnd"/>
      <w:r>
        <w:t xml:space="preserve"> la guitare depuis 4 ans. Je possède le permis B ce qui me permet de me déplacer et je suis engagé via des dons auprès des œuvres caritatives. </w:t>
      </w:r>
    </w:p>
    <w:sectPr w:rsidR="00AB1592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A1" w:rsidRDefault="001073A1" w:rsidP="00F534FB">
      <w:pPr>
        <w:spacing w:after="0"/>
      </w:pPr>
      <w:r>
        <w:separator/>
      </w:r>
    </w:p>
  </w:endnote>
  <w:endnote w:type="continuationSeparator" w:id="0">
    <w:p w:rsidR="001073A1" w:rsidRDefault="001073A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E60071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A1" w:rsidRDefault="001073A1" w:rsidP="00F534FB">
      <w:pPr>
        <w:spacing w:after="0"/>
      </w:pPr>
      <w:r>
        <w:separator/>
      </w:r>
    </w:p>
  </w:footnote>
  <w:footnote w:type="continuationSeparator" w:id="0">
    <w:p w:rsidR="001073A1" w:rsidRDefault="001073A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 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E01726" id="Rectangle 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E5D83"/>
    <w:multiLevelType w:val="hybridMultilevel"/>
    <w:tmpl w:val="4C305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21074"/>
    <w:multiLevelType w:val="hybridMultilevel"/>
    <w:tmpl w:val="D13E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1E"/>
    <w:rsid w:val="00002750"/>
    <w:rsid w:val="00004D4E"/>
    <w:rsid w:val="00011895"/>
    <w:rsid w:val="00013818"/>
    <w:rsid w:val="00014FE1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00EA"/>
    <w:rsid w:val="00092692"/>
    <w:rsid w:val="00096203"/>
    <w:rsid w:val="000A0229"/>
    <w:rsid w:val="000B4420"/>
    <w:rsid w:val="000E24AC"/>
    <w:rsid w:val="000E4A73"/>
    <w:rsid w:val="000F79EA"/>
    <w:rsid w:val="001073A1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2063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E30AF"/>
    <w:rsid w:val="002E7603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84D67"/>
    <w:rsid w:val="003854C6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EB6"/>
    <w:rsid w:val="005247B7"/>
    <w:rsid w:val="005324B1"/>
    <w:rsid w:val="005372FA"/>
    <w:rsid w:val="00541FA7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A7949"/>
    <w:rsid w:val="005B3D67"/>
    <w:rsid w:val="005B437C"/>
    <w:rsid w:val="005D0108"/>
    <w:rsid w:val="005D1C61"/>
    <w:rsid w:val="005E088C"/>
    <w:rsid w:val="005E6E43"/>
    <w:rsid w:val="005F4455"/>
    <w:rsid w:val="006104FF"/>
    <w:rsid w:val="00614B7C"/>
    <w:rsid w:val="00616A33"/>
    <w:rsid w:val="0062239B"/>
    <w:rsid w:val="00625B8A"/>
    <w:rsid w:val="006306DD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3999"/>
    <w:rsid w:val="00745196"/>
    <w:rsid w:val="00755346"/>
    <w:rsid w:val="00764B8D"/>
    <w:rsid w:val="00776E3A"/>
    <w:rsid w:val="007850D1"/>
    <w:rsid w:val="007857C8"/>
    <w:rsid w:val="00785FEB"/>
    <w:rsid w:val="00785FF6"/>
    <w:rsid w:val="00790E98"/>
    <w:rsid w:val="007A0F44"/>
    <w:rsid w:val="007A219D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560DD"/>
    <w:rsid w:val="00867081"/>
    <w:rsid w:val="00895CD4"/>
    <w:rsid w:val="008978E8"/>
    <w:rsid w:val="008A02C4"/>
    <w:rsid w:val="008A49A0"/>
    <w:rsid w:val="008A6538"/>
    <w:rsid w:val="008D4FC8"/>
    <w:rsid w:val="008D5A80"/>
    <w:rsid w:val="008E5483"/>
    <w:rsid w:val="008F3F59"/>
    <w:rsid w:val="008F4532"/>
    <w:rsid w:val="009206BF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4316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0FFC"/>
    <w:rsid w:val="00A42CE4"/>
    <w:rsid w:val="00A56B81"/>
    <w:rsid w:val="00A6314E"/>
    <w:rsid w:val="00A77B4D"/>
    <w:rsid w:val="00A8052D"/>
    <w:rsid w:val="00A9077F"/>
    <w:rsid w:val="00AA04BD"/>
    <w:rsid w:val="00AA276C"/>
    <w:rsid w:val="00AA4029"/>
    <w:rsid w:val="00AB1592"/>
    <w:rsid w:val="00AB2173"/>
    <w:rsid w:val="00AB673E"/>
    <w:rsid w:val="00AC7C34"/>
    <w:rsid w:val="00AD121E"/>
    <w:rsid w:val="00AD4F10"/>
    <w:rsid w:val="00AD518A"/>
    <w:rsid w:val="00AD6216"/>
    <w:rsid w:val="00AE2F61"/>
    <w:rsid w:val="00AE313B"/>
    <w:rsid w:val="00AE7650"/>
    <w:rsid w:val="00AF06EE"/>
    <w:rsid w:val="00B112B1"/>
    <w:rsid w:val="00B1221A"/>
    <w:rsid w:val="00B204FE"/>
    <w:rsid w:val="00B25746"/>
    <w:rsid w:val="00B43390"/>
    <w:rsid w:val="00B47E1E"/>
    <w:rsid w:val="00B526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0DB2"/>
    <w:rsid w:val="00C779DA"/>
    <w:rsid w:val="00C814F7"/>
    <w:rsid w:val="00C81C04"/>
    <w:rsid w:val="00C91B4B"/>
    <w:rsid w:val="00C93DE1"/>
    <w:rsid w:val="00C95D3F"/>
    <w:rsid w:val="00CA1ED0"/>
    <w:rsid w:val="00CA2E0A"/>
    <w:rsid w:val="00CA70C0"/>
    <w:rsid w:val="00CB3192"/>
    <w:rsid w:val="00CC1E5C"/>
    <w:rsid w:val="00CD1043"/>
    <w:rsid w:val="00CE2C76"/>
    <w:rsid w:val="00D046EF"/>
    <w:rsid w:val="00D15739"/>
    <w:rsid w:val="00D22E33"/>
    <w:rsid w:val="00D35BBD"/>
    <w:rsid w:val="00D37FAD"/>
    <w:rsid w:val="00D4232B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006"/>
    <w:rsid w:val="00E46808"/>
    <w:rsid w:val="00E5521B"/>
    <w:rsid w:val="00E60071"/>
    <w:rsid w:val="00E61D86"/>
    <w:rsid w:val="00E61FB1"/>
    <w:rsid w:val="00E63862"/>
    <w:rsid w:val="00E665C1"/>
    <w:rsid w:val="00E72DA3"/>
    <w:rsid w:val="00E8080D"/>
    <w:rsid w:val="00E93A70"/>
    <w:rsid w:val="00E97BD9"/>
    <w:rsid w:val="00EE0848"/>
    <w:rsid w:val="00F03B1E"/>
    <w:rsid w:val="00F03F2C"/>
    <w:rsid w:val="00F1202D"/>
    <w:rsid w:val="00F217AB"/>
    <w:rsid w:val="00F26007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D09D9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Titre1">
    <w:name w:val="heading 1"/>
    <w:basedOn w:val="Normal"/>
    <w:link w:val="Titre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77448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nes">
    <w:name w:val="Icônes"/>
    <w:basedOn w:val="Normal"/>
    <w:uiPriority w:val="4"/>
    <w:qFormat/>
    <w:rsid w:val="00BD2DD6"/>
    <w:pPr>
      <w:spacing w:after="20"/>
      <w:jc w:val="center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paragraph" w:styleId="Paragraphedeliste">
    <w:name w:val="List Paragraph"/>
    <w:basedOn w:val="Normal"/>
    <w:uiPriority w:val="34"/>
    <w:unhideWhenUsed/>
    <w:rsid w:val="00AB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baut%20Meslin\AppData\Roaming\Microsoft\Templates\C.V.%20&#233;tudiant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FBCABAC0E14F7588586A33259B4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6BF97-D96C-48CE-80AD-0BECF233BE78}"/>
      </w:docPartPr>
      <w:docPartBody>
        <w:p w:rsidR="00EE3822" w:rsidRDefault="00CA2B8A">
          <w:pPr>
            <w:pStyle w:val="5BFBCABAC0E14F7588586A33259B4F44"/>
          </w:pPr>
          <w:r w:rsidRPr="009D0878">
            <w:rPr>
              <w:lang w:bidi="fr-FR"/>
            </w:rPr>
            <w:t>Adresse</w:t>
          </w:r>
        </w:p>
      </w:docPartBody>
    </w:docPart>
    <w:docPart>
      <w:docPartPr>
        <w:name w:val="49B76C4F2502435DA2AB69D8E4F291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9E25A-1E2E-419D-A070-8D768D00309F}"/>
      </w:docPartPr>
      <w:docPartBody>
        <w:p w:rsidR="00EE3822" w:rsidRDefault="00CA2B8A">
          <w:pPr>
            <w:pStyle w:val="49B76C4F2502435DA2AB69D8E4F291CE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E55EBCE19BD84DBC87537FBB4D8F0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BDD217-0591-4664-A408-BD623E77ED92}"/>
      </w:docPartPr>
      <w:docPartBody>
        <w:p w:rsidR="00EE3822" w:rsidRDefault="00CA2B8A">
          <w:pPr>
            <w:pStyle w:val="E55EBCE19BD84DBC87537FBB4D8F0795"/>
          </w:pPr>
          <w:r w:rsidRPr="009D0878">
            <w:rPr>
              <w:lang w:bidi="fr-FR"/>
            </w:rPr>
            <w:t>E-mail</w:t>
          </w:r>
        </w:p>
      </w:docPartBody>
    </w:docPart>
    <w:docPart>
      <w:docPartPr>
        <w:name w:val="7C93A288189F44DD811AEF11D1EA9B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7FFEF-04AF-4544-AC4D-AE5AB1D30EF3}"/>
      </w:docPartPr>
      <w:docPartBody>
        <w:p w:rsidR="00EE3822" w:rsidRDefault="00CA2B8A">
          <w:pPr>
            <w:pStyle w:val="7C93A288189F44DD811AEF11D1EA9B83"/>
          </w:pPr>
          <w:r w:rsidRPr="00D85CA4">
            <w:rPr>
              <w:lang w:bidi="fr-FR"/>
            </w:rPr>
            <w:t>Objectif</w:t>
          </w:r>
        </w:p>
      </w:docPartBody>
    </w:docPart>
    <w:docPart>
      <w:docPartPr>
        <w:name w:val="4EAADACDBB66453A942D030BDB7384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3CB2D6-2238-4788-A144-922F70EB75E4}"/>
      </w:docPartPr>
      <w:docPartBody>
        <w:p w:rsidR="00EE3822" w:rsidRDefault="00CA2B8A">
          <w:pPr>
            <w:pStyle w:val="4EAADACDBB66453A942D030BDB73841A"/>
          </w:pPr>
          <w:r w:rsidRPr="00565B06">
            <w:rPr>
              <w:lang w:bidi="fr-FR"/>
            </w:rPr>
            <w:t>Formation</w:t>
          </w:r>
        </w:p>
      </w:docPartBody>
    </w:docPart>
    <w:docPart>
      <w:docPartPr>
        <w:name w:val="035830980C41407A86B2A67C0A3935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9AD9DF-51BB-4D08-A4B2-4F1A5F2C7B03}"/>
      </w:docPartPr>
      <w:docPartBody>
        <w:p w:rsidR="00EE3822" w:rsidRDefault="00CA2B8A">
          <w:pPr>
            <w:pStyle w:val="035830980C41407A86B2A67C0A3935B6"/>
          </w:pPr>
          <w:r w:rsidRPr="00565B06">
            <w:rPr>
              <w:lang w:bidi="fr-FR"/>
            </w:rPr>
            <w:t>Expérience</w:t>
          </w:r>
        </w:p>
      </w:docPartBody>
    </w:docPart>
    <w:docPart>
      <w:docPartPr>
        <w:name w:val="A2D0D9ECD16B48F59B5B833FAC3F2D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C7DDF0-C6BB-4B31-9FB3-E6ADF661320E}"/>
      </w:docPartPr>
      <w:docPartBody>
        <w:p w:rsidR="00EE3822" w:rsidRDefault="00CA2B8A">
          <w:pPr>
            <w:pStyle w:val="A2D0D9ECD16B48F59B5B833FAC3F2DE7"/>
          </w:pPr>
          <w:r w:rsidRPr="00565B06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35"/>
    <w:rsid w:val="00345135"/>
    <w:rsid w:val="00CA2B8A"/>
    <w:rsid w:val="00E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DA3E284D504D4A84A02A73C50EF866">
    <w:name w:val="0EDA3E284D504D4A84A02A73C50EF866"/>
  </w:style>
  <w:style w:type="paragraph" w:customStyle="1" w:styleId="27A68DB77A1B48F7B4F877866E2CFC4D">
    <w:name w:val="27A68DB77A1B48F7B4F877866E2CFC4D"/>
  </w:style>
  <w:style w:type="paragraph" w:customStyle="1" w:styleId="5BFBCABAC0E14F7588586A33259B4F44">
    <w:name w:val="5BFBCABAC0E14F7588586A33259B4F44"/>
  </w:style>
  <w:style w:type="paragraph" w:customStyle="1" w:styleId="49B76C4F2502435DA2AB69D8E4F291CE">
    <w:name w:val="49B76C4F2502435DA2AB69D8E4F291CE"/>
  </w:style>
  <w:style w:type="paragraph" w:customStyle="1" w:styleId="E55EBCE19BD84DBC87537FBB4D8F0795">
    <w:name w:val="E55EBCE19BD84DBC87537FBB4D8F0795"/>
  </w:style>
  <w:style w:type="paragraph" w:customStyle="1" w:styleId="905BC09EA2D647FB8BF256E445842057">
    <w:name w:val="905BC09EA2D647FB8BF256E445842057"/>
  </w:style>
  <w:style w:type="paragraph" w:customStyle="1" w:styleId="10BEAFDFF0764E68BCD63C48206F66B7">
    <w:name w:val="10BEAFDFF0764E68BCD63C48206F66B7"/>
  </w:style>
  <w:style w:type="paragraph" w:customStyle="1" w:styleId="7C93A288189F44DD811AEF11D1EA9B83">
    <w:name w:val="7C93A288189F44DD811AEF11D1EA9B83"/>
  </w:style>
  <w:style w:type="paragraph" w:customStyle="1" w:styleId="D95E9FE699A045F994F800AD1C3575FC">
    <w:name w:val="D95E9FE699A045F994F800AD1C3575FC"/>
  </w:style>
  <w:style w:type="paragraph" w:customStyle="1" w:styleId="4EAADACDBB66453A942D030BDB73841A">
    <w:name w:val="4EAADACDBB66453A942D030BDB73841A"/>
  </w:style>
  <w:style w:type="paragraph" w:customStyle="1" w:styleId="03FD3F6555284970ACB823AC7FD63EF0">
    <w:name w:val="03FD3F6555284970ACB823AC7FD63EF0"/>
  </w:style>
  <w:style w:type="character" w:styleId="Accentuation">
    <w:name w:val="Emphasis"/>
    <w:basedOn w:val="Policepardfau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204F5C37D5B4F4493A6BDA26FC9D39E">
    <w:name w:val="4204F5C37D5B4F4493A6BDA26FC9D39E"/>
  </w:style>
  <w:style w:type="paragraph" w:customStyle="1" w:styleId="3D7BC9098BA54CBDA0C879557530DD74">
    <w:name w:val="3D7BC9098BA54CBDA0C879557530DD74"/>
  </w:style>
  <w:style w:type="paragraph" w:customStyle="1" w:styleId="19D04D0FB7CF48FEA484537341104FD0">
    <w:name w:val="19D04D0FB7CF48FEA484537341104FD0"/>
  </w:style>
  <w:style w:type="paragraph" w:customStyle="1" w:styleId="9558E85F71F74744A0414D258343FAEA">
    <w:name w:val="9558E85F71F74744A0414D258343FAEA"/>
  </w:style>
  <w:style w:type="paragraph" w:customStyle="1" w:styleId="237C86DAFF39411B83A7C0854E19121B">
    <w:name w:val="237C86DAFF39411B83A7C0854E19121B"/>
  </w:style>
  <w:style w:type="paragraph" w:customStyle="1" w:styleId="365DA8920F5C4434B0C4C51E463ADD22">
    <w:name w:val="365DA8920F5C4434B0C4C51E463ADD22"/>
  </w:style>
  <w:style w:type="paragraph" w:customStyle="1" w:styleId="9CDD1017AD294ACDB3FF121C926FFDE8">
    <w:name w:val="9CDD1017AD294ACDB3FF121C926FFDE8"/>
  </w:style>
  <w:style w:type="paragraph" w:customStyle="1" w:styleId="03FB065C82E647F3A896F596E01D17D6">
    <w:name w:val="03FB065C82E647F3A896F596E01D17D6"/>
  </w:style>
  <w:style w:type="paragraph" w:customStyle="1" w:styleId="F056D9676BBE4925A308C9260B05B071">
    <w:name w:val="F056D9676BBE4925A308C9260B05B071"/>
  </w:style>
  <w:style w:type="paragraph" w:customStyle="1" w:styleId="035830980C41407A86B2A67C0A3935B6">
    <w:name w:val="035830980C41407A86B2A67C0A3935B6"/>
  </w:style>
  <w:style w:type="paragraph" w:customStyle="1" w:styleId="8C5E80C9C67640798BADD31C9AF96C3F">
    <w:name w:val="8C5E80C9C67640798BADD31C9AF96C3F"/>
  </w:style>
  <w:style w:type="paragraph" w:customStyle="1" w:styleId="39D2A205D5CF4B45B90B2F6D2AD2DACE">
    <w:name w:val="39D2A205D5CF4B45B90B2F6D2AD2DACE"/>
  </w:style>
  <w:style w:type="paragraph" w:customStyle="1" w:styleId="4B308E1528534EE0A098ED50D1354CE1">
    <w:name w:val="4B308E1528534EE0A098ED50D1354CE1"/>
  </w:style>
  <w:style w:type="paragraph" w:customStyle="1" w:styleId="2BC26FE106E24514BC1ACE5B3A1B7A84">
    <w:name w:val="2BC26FE106E24514BC1ACE5B3A1B7A84"/>
  </w:style>
  <w:style w:type="paragraph" w:customStyle="1" w:styleId="F7EB29E4BAF744EBAD513495BE0230C3">
    <w:name w:val="F7EB29E4BAF744EBAD513495BE0230C3"/>
  </w:style>
  <w:style w:type="paragraph" w:customStyle="1" w:styleId="07BC78E8700340D68056FDF2BD4AE97D">
    <w:name w:val="07BC78E8700340D68056FDF2BD4AE97D"/>
  </w:style>
  <w:style w:type="paragraph" w:customStyle="1" w:styleId="48A57EE882E5450FB96DCB69A21B15E8">
    <w:name w:val="48A57EE882E5450FB96DCB69A21B15E8"/>
  </w:style>
  <w:style w:type="paragraph" w:customStyle="1" w:styleId="787E6532734642B29D5AF83B9B52EA3D">
    <w:name w:val="787E6532734642B29D5AF83B9B52EA3D"/>
  </w:style>
  <w:style w:type="paragraph" w:customStyle="1" w:styleId="3A55CFF4856E4981B87A9C95FBF040D2">
    <w:name w:val="3A55CFF4856E4981B87A9C95FBF040D2"/>
  </w:style>
  <w:style w:type="paragraph" w:customStyle="1" w:styleId="D1E1A619CD2F40C3BE43C31FF9B632E5">
    <w:name w:val="D1E1A619CD2F40C3BE43C31FF9B632E5"/>
  </w:style>
  <w:style w:type="paragraph" w:customStyle="1" w:styleId="A2D0D9ECD16B48F59B5B833FAC3F2DE7">
    <w:name w:val="A2D0D9ECD16B48F59B5B833FAC3F2DE7"/>
  </w:style>
  <w:style w:type="paragraph" w:customStyle="1" w:styleId="954208EB20674D578349E10A69D03B9C">
    <w:name w:val="954208EB20674D578349E10A69D03B9C"/>
  </w:style>
  <w:style w:type="paragraph" w:customStyle="1" w:styleId="3DD5FC7E4EF04037AA1D66681CCB1076">
    <w:name w:val="3DD5FC7E4EF04037AA1D66681CCB1076"/>
  </w:style>
  <w:style w:type="paragraph" w:customStyle="1" w:styleId="40AE65BCFC7D4560846734C09A360692">
    <w:name w:val="40AE65BCFC7D4560846734C09A360692"/>
  </w:style>
  <w:style w:type="paragraph" w:customStyle="1" w:styleId="D5403B19D83C47FE989C7E6C42F2EF53">
    <w:name w:val="D5403B19D83C47FE989C7E6C42F2EF53"/>
  </w:style>
  <w:style w:type="paragraph" w:customStyle="1" w:styleId="F89C4B6EF574408195E0DE8A5E4A3CD2">
    <w:name w:val="F89C4B6EF574408195E0DE8A5E4A3CD2"/>
  </w:style>
  <w:style w:type="paragraph" w:customStyle="1" w:styleId="B80572F6A0E3449BA486E7EB15447621">
    <w:name w:val="B80572F6A0E3449BA486E7EB15447621"/>
  </w:style>
  <w:style w:type="paragraph" w:customStyle="1" w:styleId="BB835647BA2241178BF0C0ECC644F0F3">
    <w:name w:val="BB835647BA2241178BF0C0ECC644F0F3"/>
  </w:style>
  <w:style w:type="paragraph" w:customStyle="1" w:styleId="533E497DF8CD400389AE2A22AA00B390">
    <w:name w:val="533E497DF8CD400389AE2A22AA00B390"/>
    <w:rsid w:val="00345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10 rue du gué, 27120 MENILLES</CompanyAddress>
  <CompanyPhone>0652100118</CompanyPhone>
  <CompanyFax/>
  <CompanyEmail>thibaut.meslin@hotmail.com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purl.org/dc/terms/"/>
    <ds:schemaRef ds:uri="16c05727-aa75-4e4a-9b5f-8a80a1165891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1af3243-3dd4-4a8d-8c0d-dd76da1f02a5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étudiant (conception moderne).dotx</Template>
  <TotalTime>0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2019-11-28T16:46:00Z</dcterms:created>
  <dcterms:modified xsi:type="dcterms:W3CDTF">2020-01-14T21:35:00Z</dcterms:modified>
  <cp:category/>
  <cp:contentStatus>thibautmeslin-bts.000we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